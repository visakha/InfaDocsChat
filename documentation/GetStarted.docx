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4E847" w14:textId="77777777" w:rsidR="004770D4" w:rsidRDefault="00000000" w:rsidP="00233CF2">
      <w:pPr>
        <w:pStyle w:val="Subtitle"/>
        <w:rPr>
          <w:color w:val="CEAAAA" w:themeColor="accent2" w:themeTint="80"/>
        </w:rPr>
      </w:pPr>
      <w:sdt>
        <w:sdtPr>
          <w:rPr>
            <w:color w:val="CEAAAA" w:themeColor="accent2" w:themeTint="80"/>
          </w:rPr>
          <w:alias w:val="Subtitle:"/>
          <w:tag w:val="Subtitle:"/>
          <w:id w:val="1659342035"/>
          <w:placeholder>
            <w:docPart w:val="47377F23203B4E7D9A7199B1DB7F35F7"/>
          </w:placeholder>
          <w:temporary/>
          <w:showingPlcHdr/>
          <w15:appearance w15:val="hidden"/>
        </w:sdtPr>
        <w:sdtContent>
          <w:r w:rsidR="001F1D6A">
            <w:rPr>
              <w:color w:val="CEAAAA" w:themeColor="accent2" w:themeTint="80"/>
            </w:rPr>
            <w:t>Subtitle</w:t>
          </w:r>
        </w:sdtContent>
      </w:sdt>
    </w:p>
    <w:p w14:paraId="4CBF9561" w14:textId="77777777" w:rsidR="001F1D6A" w:rsidRPr="001F1D6A" w:rsidRDefault="00000000" w:rsidP="00233CF2">
      <w:pPr>
        <w:pStyle w:val="Title"/>
        <w:rPr>
          <w:color w:val="369ACC" w:themeColor="text2" w:themeTint="80"/>
        </w:rPr>
      </w:pPr>
      <w:sdt>
        <w:sdtPr>
          <w:rPr>
            <w:color w:val="369ACC" w:themeColor="text2" w:themeTint="80"/>
          </w:rPr>
          <w:alias w:val="Title:"/>
          <w:tag w:val="Title:"/>
          <w:id w:val="-524948572"/>
          <w:placeholder>
            <w:docPart w:val="B4C8D64355A942A497E9FC24DBAFC830"/>
          </w:placeholder>
          <w:temporary/>
          <w:showingPlcHdr/>
          <w15:appearance w15:val="hidden"/>
        </w:sdtPr>
        <w:sdtContent>
          <w:r w:rsidR="001F1D6A" w:rsidRPr="00233CF2">
            <w:rPr>
              <w:color w:val="369ACC" w:themeColor="text2" w:themeTint="80"/>
            </w:rPr>
            <w:t>Title</w:t>
          </w:r>
        </w:sdtContent>
      </w:sdt>
    </w:p>
    <w:p w14:paraId="6CD27CCF" w14:textId="6E563D7F" w:rsidR="001F1D6A" w:rsidRDefault="00233CF2" w:rsidP="00233CF2">
      <w:pPr>
        <w:pStyle w:val="Heading1"/>
        <w:numPr>
          <w:ilvl w:val="0"/>
          <w:numId w:val="15"/>
        </w:numPr>
        <w:rPr>
          <w:color w:val="CEAAAA" w:themeColor="accent2" w:themeTint="80"/>
        </w:rPr>
      </w:pPr>
      <w:r>
        <w:rPr>
          <w:color w:val="CEAAAA" w:themeColor="accent2" w:themeTint="80"/>
        </w:rPr>
        <w:t>Create a Project in PyCharm</w:t>
      </w:r>
    </w:p>
    <w:p w14:paraId="7A0DEC31" w14:textId="24ED72A1" w:rsidR="006D20A3" w:rsidRDefault="00233CF2" w:rsidP="00233CF2">
      <w:pPr>
        <w:rPr>
          <w:color w:val="369ACC" w:themeColor="text2" w:themeTint="80"/>
        </w:rPr>
      </w:pPr>
      <w:r>
        <w:rPr>
          <w:color w:val="369ACC" w:themeColor="text2" w:themeTint="80"/>
        </w:rPr>
        <w:t xml:space="preserve">Lets </w:t>
      </w:r>
      <w:r w:rsidRPr="00233CF2">
        <w:rPr>
          <w:color w:val="369ACC" w:themeColor="text2" w:themeTint="80"/>
        </w:rPr>
        <w:t xml:space="preserve">create </w:t>
      </w:r>
      <w:r>
        <w:rPr>
          <w:color w:val="369ACC" w:themeColor="text2" w:themeTint="80"/>
        </w:rPr>
        <w:t xml:space="preserve">a </w:t>
      </w:r>
    </w:p>
    <w:p w14:paraId="1DC76077" w14:textId="47D146A7" w:rsidR="00233CF2" w:rsidRDefault="00233CF2" w:rsidP="00233CF2">
      <w:pPr>
        <w:rPr>
          <w:color w:val="369ACC" w:themeColor="text2" w:themeTint="80"/>
        </w:rPr>
      </w:pPr>
      <w:r w:rsidRPr="00233CF2">
        <w:rPr>
          <w:color w:val="369ACC" w:themeColor="text2" w:themeTint="80"/>
        </w:rPr>
        <w:drawing>
          <wp:inline distT="0" distB="0" distL="0" distR="0" wp14:anchorId="42905E18" wp14:editId="61B68A21">
            <wp:extent cx="5943600" cy="2181860"/>
            <wp:effectExtent l="0" t="0" r="0" b="8890"/>
            <wp:docPr id="1280920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2053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3C13" w14:textId="4BAC9515" w:rsidR="00233CF2" w:rsidRDefault="00353EC0" w:rsidP="00233CF2">
      <w:pPr>
        <w:rPr>
          <w:color w:val="369ACC" w:themeColor="text2" w:themeTint="80"/>
        </w:rPr>
      </w:pPr>
      <w:r>
        <w:rPr>
          <w:color w:val="369ACC" w:themeColor="text2" w:themeTint="80"/>
        </w:rPr>
        <w:t>PyCharm will now create a project along with the Py environment as shown below</w:t>
      </w:r>
    </w:p>
    <w:p w14:paraId="4E253A75" w14:textId="0D619CDC" w:rsidR="00353EC0" w:rsidRDefault="00353EC0" w:rsidP="00233CF2">
      <w:pPr>
        <w:rPr>
          <w:color w:val="369ACC" w:themeColor="text2" w:themeTint="80"/>
        </w:rPr>
      </w:pPr>
      <w:r>
        <w:rPr>
          <w:noProof/>
        </w:rPr>
        <w:drawing>
          <wp:inline distT="0" distB="0" distL="0" distR="0" wp14:anchorId="74CB6CAD" wp14:editId="114A4343">
            <wp:extent cx="5943600" cy="3218815"/>
            <wp:effectExtent l="0" t="0" r="0" b="635"/>
            <wp:docPr id="6828671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6711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37F3" w14:textId="77777777" w:rsidR="00353EC0" w:rsidRDefault="00353EC0" w:rsidP="00233CF2">
      <w:pPr>
        <w:rPr>
          <w:color w:val="369ACC" w:themeColor="text2" w:themeTint="80"/>
        </w:rPr>
      </w:pPr>
    </w:p>
    <w:p w14:paraId="4ED4D437" w14:textId="06539674" w:rsidR="00353EC0" w:rsidRDefault="00364B43" w:rsidP="00233CF2">
      <w:pPr>
        <w:rPr>
          <w:color w:val="369ACC" w:themeColor="text2" w:themeTint="80"/>
        </w:rPr>
      </w:pPr>
      <w:r>
        <w:rPr>
          <w:color w:val="369ACC" w:themeColor="text2" w:themeTint="80"/>
        </w:rPr>
        <w:lastRenderedPageBreak/>
        <w:t>Upgrade the pip in the environment</w:t>
      </w:r>
    </w:p>
    <w:p w14:paraId="02EB0D72" w14:textId="77777777" w:rsidR="00364B43" w:rsidRDefault="00364B43" w:rsidP="00233CF2">
      <w:pPr>
        <w:rPr>
          <w:color w:val="369ACC" w:themeColor="text2" w:themeTint="80"/>
        </w:rPr>
      </w:pPr>
    </w:p>
    <w:p w14:paraId="27CDE5D6" w14:textId="77777777" w:rsidR="005F20F6" w:rsidRDefault="005F20F6" w:rsidP="00233CF2">
      <w:pPr>
        <w:rPr>
          <w:color w:val="369ACC" w:themeColor="text2" w:themeTint="80"/>
        </w:rPr>
      </w:pPr>
    </w:p>
    <w:p w14:paraId="2F21A3A6" w14:textId="16663610" w:rsidR="005F20F6" w:rsidRDefault="005F20F6" w:rsidP="005F20F6">
      <w:pPr>
        <w:pStyle w:val="Heading1"/>
        <w:numPr>
          <w:ilvl w:val="0"/>
          <w:numId w:val="15"/>
        </w:numPr>
        <w:rPr>
          <w:color w:val="CEAAAA" w:themeColor="accent2" w:themeTint="80"/>
        </w:rPr>
      </w:pPr>
      <w:r>
        <w:rPr>
          <w:color w:val="CEAAAA" w:themeColor="accent2" w:themeTint="80"/>
        </w:rPr>
        <w:t>Download Infa doc set for the CDQ</w:t>
      </w:r>
    </w:p>
    <w:p w14:paraId="5576B337" w14:textId="196026AC" w:rsidR="00233CF2" w:rsidRDefault="005F20F6" w:rsidP="005F20F6">
      <w:pPr>
        <w:rPr>
          <w:color w:val="369ACC" w:themeColor="text2" w:themeTint="80"/>
        </w:rPr>
      </w:pPr>
      <w:r>
        <w:rPr>
          <w:color w:val="369ACC" w:themeColor="text2" w:themeTint="80"/>
        </w:rPr>
        <w:t>In this case its downloaded to ‘</w:t>
      </w:r>
      <w:r w:rsidRPr="005F20F6">
        <w:rPr>
          <w:color w:val="369ACC" w:themeColor="text2" w:themeTint="80"/>
        </w:rPr>
        <w:t>C:\Users\vamsi\infa-docs\cdq</w:t>
      </w:r>
      <w:r>
        <w:rPr>
          <w:color w:val="369ACC" w:themeColor="text2" w:themeTint="80"/>
        </w:rPr>
        <w:t>’</w:t>
      </w:r>
    </w:p>
    <w:p w14:paraId="74F4A8C3" w14:textId="7386A0DB" w:rsidR="005F20F6" w:rsidRDefault="005F20F6" w:rsidP="005F20F6">
      <w:pPr>
        <w:rPr>
          <w:color w:val="369ACC" w:themeColor="text2" w:themeTint="80"/>
        </w:rPr>
      </w:pPr>
      <w:r>
        <w:rPr>
          <w:color w:val="369ACC" w:themeColor="text2" w:themeTint="80"/>
        </w:rPr>
        <w:t>Files are</w:t>
      </w:r>
    </w:p>
    <w:p w14:paraId="2CA2E88A" w14:textId="77777777" w:rsidR="005F20F6" w:rsidRDefault="005F20F6" w:rsidP="005F20F6">
      <w:pPr>
        <w:rPr>
          <w:color w:val="369ACC" w:themeColor="text2" w:themeTint="80"/>
        </w:rPr>
      </w:pPr>
      <w:r>
        <w:rPr>
          <w:color w:val="369ACC" w:themeColor="text2" w:themeTint="80"/>
        </w:rPr>
        <w:t>"C:\Users\vamsi\infa-docs\cdq\IICS_February2025_DataQualityAcceleratorBundles_en.pdf"</w:t>
      </w:r>
    </w:p>
    <w:p w14:paraId="00BFCDBA" w14:textId="77777777" w:rsidR="005F20F6" w:rsidRDefault="005F20F6" w:rsidP="005F20F6">
      <w:pPr>
        <w:rPr>
          <w:color w:val="369ACC" w:themeColor="text2" w:themeTint="80"/>
        </w:rPr>
      </w:pPr>
      <w:r>
        <w:rPr>
          <w:color w:val="369ACC" w:themeColor="text2" w:themeTint="80"/>
        </w:rPr>
        <w:t>"C:\Users\vamsi\infa-docs\cdq\IICS_February2025_ExceptionManagement_en.pdf"</w:t>
      </w:r>
    </w:p>
    <w:p w14:paraId="59441902" w14:textId="77777777" w:rsidR="005F20F6" w:rsidRDefault="005F20F6" w:rsidP="005F20F6">
      <w:pPr>
        <w:rPr>
          <w:color w:val="369ACC" w:themeColor="text2" w:themeTint="80"/>
        </w:rPr>
      </w:pPr>
      <w:r>
        <w:rPr>
          <w:color w:val="369ACC" w:themeColor="text2" w:themeTint="80"/>
        </w:rPr>
        <w:t>"C:\Users\vamsi\infa-docs\cdq\IICS_November2024_Introduction_en.pdf"</w:t>
      </w:r>
    </w:p>
    <w:p w14:paraId="248043A9" w14:textId="77777777" w:rsidR="005F20F6" w:rsidRDefault="005F20F6" w:rsidP="005F20F6">
      <w:pPr>
        <w:rPr>
          <w:color w:val="369ACC" w:themeColor="text2" w:themeTint="80"/>
        </w:rPr>
      </w:pPr>
      <w:r>
        <w:rPr>
          <w:color w:val="369ACC" w:themeColor="text2" w:themeTint="80"/>
        </w:rPr>
        <w:t>"C:\Users\vamsi\infa-docs\cdq\IICS_November2024_RuleSpecificationAssets_en.pdf"</w:t>
      </w:r>
    </w:p>
    <w:p w14:paraId="67B078D8" w14:textId="77777777" w:rsidR="005F20F6" w:rsidRDefault="005F20F6" w:rsidP="005F20F6">
      <w:pPr>
        <w:rPr>
          <w:color w:val="369ACC" w:themeColor="text2" w:themeTint="80"/>
        </w:rPr>
      </w:pPr>
      <w:r>
        <w:rPr>
          <w:color w:val="369ACC" w:themeColor="text2" w:themeTint="80"/>
        </w:rPr>
        <w:t>"C:\Users\vamsi\infa-docs\cdq\IICS_November2024_VerifierAssets_en.pdf"</w:t>
      </w:r>
    </w:p>
    <w:p w14:paraId="7818D720" w14:textId="77777777" w:rsidR="005F20F6" w:rsidRDefault="005F20F6" w:rsidP="005F20F6">
      <w:pPr>
        <w:rPr>
          <w:color w:val="369ACC" w:themeColor="text2" w:themeTint="80"/>
        </w:rPr>
      </w:pPr>
      <w:r>
        <w:rPr>
          <w:color w:val="369ACC" w:themeColor="text2" w:themeTint="80"/>
        </w:rPr>
        <w:t>"C:\Users\vamsi\infa-docs\cdq\IICS_October2024_GettingStarted_en.pdf"</w:t>
      </w:r>
    </w:p>
    <w:p w14:paraId="6C01CC9A" w14:textId="77777777" w:rsidR="005F20F6" w:rsidRDefault="005F20F6" w:rsidP="005F20F6">
      <w:pPr>
        <w:rPr>
          <w:color w:val="369ACC" w:themeColor="text2" w:themeTint="80"/>
        </w:rPr>
      </w:pPr>
      <w:r>
        <w:rPr>
          <w:color w:val="369ACC" w:themeColor="text2" w:themeTint="80"/>
        </w:rPr>
        <w:t>"C:\Users\vamsi\infa-docs\cdq\IICS_October2024_ParseAssets_en.pdf"</w:t>
      </w:r>
    </w:p>
    <w:p w14:paraId="1C131207" w14:textId="77777777" w:rsidR="005F20F6" w:rsidRDefault="005F20F6" w:rsidP="005F20F6">
      <w:pPr>
        <w:rPr>
          <w:color w:val="369ACC" w:themeColor="text2" w:themeTint="80"/>
        </w:rPr>
      </w:pPr>
      <w:r>
        <w:rPr>
          <w:color w:val="369ACC" w:themeColor="text2" w:themeTint="80"/>
        </w:rPr>
        <w:t>"C:\Users\vamsi\infa-docs\cdq\CDQ_February2025_ReleaseNotes_en.pdf"</w:t>
      </w:r>
    </w:p>
    <w:p w14:paraId="22A7678B" w14:textId="77777777" w:rsidR="005F20F6" w:rsidRDefault="005F20F6" w:rsidP="005F20F6">
      <w:pPr>
        <w:rPr>
          <w:color w:val="369ACC" w:themeColor="text2" w:themeTint="80"/>
        </w:rPr>
      </w:pPr>
      <w:r>
        <w:rPr>
          <w:color w:val="369ACC" w:themeColor="text2" w:themeTint="80"/>
        </w:rPr>
        <w:t>"C:\Users\vamsi\infa-docs\cdq\CDQ_February2025_WhatSNew_en.pdf"</w:t>
      </w:r>
    </w:p>
    <w:p w14:paraId="0B3C008A" w14:textId="77777777" w:rsidR="005F20F6" w:rsidRDefault="005F20F6" w:rsidP="005F20F6">
      <w:pPr>
        <w:rPr>
          <w:color w:val="369ACC" w:themeColor="text2" w:themeTint="80"/>
        </w:rPr>
      </w:pPr>
      <w:r>
        <w:rPr>
          <w:color w:val="369ACC" w:themeColor="text2" w:themeTint="80"/>
        </w:rPr>
        <w:t>"C:\Users\vamsi\infa-docs\cdq\CDQ_July2024_Dictionaries_en.pdf"</w:t>
      </w:r>
    </w:p>
    <w:p w14:paraId="17ED54B9" w14:textId="77777777" w:rsidR="005F20F6" w:rsidRDefault="005F20F6" w:rsidP="005F20F6">
      <w:pPr>
        <w:rPr>
          <w:color w:val="369ACC" w:themeColor="text2" w:themeTint="80"/>
        </w:rPr>
      </w:pPr>
      <w:r>
        <w:rPr>
          <w:color w:val="369ACC" w:themeColor="text2" w:themeTint="80"/>
        </w:rPr>
        <w:t>"C:\Users\vamsi\infa-docs\cdq\CDQ_October2024_AssetManagement_en.pdf"</w:t>
      </w:r>
    </w:p>
    <w:p w14:paraId="06D80597" w14:textId="77777777" w:rsidR="005F20F6" w:rsidRDefault="005F20F6" w:rsidP="005F20F6">
      <w:pPr>
        <w:rPr>
          <w:color w:val="369ACC" w:themeColor="text2" w:themeTint="80"/>
        </w:rPr>
      </w:pPr>
      <w:r>
        <w:rPr>
          <w:color w:val="369ACC" w:themeColor="text2" w:themeTint="80"/>
        </w:rPr>
        <w:t>"C:\Users\vamsi\infa-docs\cdq\IICS_April2024_CleanseAssets_en.pdf"</w:t>
      </w:r>
    </w:p>
    <w:p w14:paraId="285B372A" w14:textId="77777777" w:rsidR="005F20F6" w:rsidRDefault="005F20F6" w:rsidP="005F20F6">
      <w:pPr>
        <w:rPr>
          <w:color w:val="369ACC" w:themeColor="text2" w:themeTint="80"/>
        </w:rPr>
      </w:pPr>
      <w:r>
        <w:rPr>
          <w:color w:val="369ACC" w:themeColor="text2" w:themeTint="80"/>
        </w:rPr>
        <w:t>"C:\Users\vamsi\infa-docs\cdq\IICS_April2024_DeduplicateAssets_en.pdf"</w:t>
      </w:r>
    </w:p>
    <w:p w14:paraId="3F4CC74F" w14:textId="4E6020C5" w:rsidR="005F20F6" w:rsidRDefault="005F20F6" w:rsidP="005F20F6">
      <w:pPr>
        <w:rPr>
          <w:color w:val="369ACC" w:themeColor="text2" w:themeTint="80"/>
        </w:rPr>
      </w:pPr>
      <w:r>
        <w:rPr>
          <w:color w:val="369ACC" w:themeColor="text2" w:themeTint="80"/>
        </w:rPr>
        <w:t>"C:\Users\vamsi\infa-docs\cdq\IICS_April2024_LabelerAssets_en.pdf"</w:t>
      </w:r>
    </w:p>
    <w:p w14:paraId="22631945" w14:textId="77777777" w:rsidR="005F20F6" w:rsidRDefault="005F20F6" w:rsidP="005F20F6">
      <w:pPr>
        <w:rPr>
          <w:color w:val="369ACC" w:themeColor="text2" w:themeTint="80"/>
        </w:rPr>
      </w:pPr>
    </w:p>
    <w:p w14:paraId="490C1CF0" w14:textId="77777777" w:rsidR="005F20F6" w:rsidRDefault="005F20F6" w:rsidP="005F20F6">
      <w:pPr>
        <w:pStyle w:val="Heading1"/>
        <w:numPr>
          <w:ilvl w:val="0"/>
          <w:numId w:val="15"/>
        </w:numPr>
        <w:rPr>
          <w:color w:val="CEAAAA" w:themeColor="accent2" w:themeTint="80"/>
        </w:rPr>
      </w:pPr>
      <w:r>
        <w:rPr>
          <w:color w:val="CEAAAA" w:themeColor="accent2" w:themeTint="80"/>
        </w:rPr>
        <w:t>Create a Project in PyCharm</w:t>
      </w:r>
    </w:p>
    <w:p w14:paraId="30F1D884" w14:textId="70BF0CFC" w:rsidR="005F20F6" w:rsidRDefault="005F20F6" w:rsidP="005F20F6">
      <w:pPr>
        <w:rPr>
          <w:color w:val="369ACC" w:themeColor="text2" w:themeTint="80"/>
        </w:rPr>
      </w:pPr>
      <w:r>
        <w:rPr>
          <w:color w:val="369ACC" w:themeColor="text2" w:themeTint="80"/>
        </w:rPr>
        <w:t xml:space="preserve">Lets </w:t>
      </w:r>
      <w:r w:rsidRPr="00233CF2">
        <w:rPr>
          <w:color w:val="369ACC" w:themeColor="text2" w:themeTint="80"/>
        </w:rPr>
        <w:t>creat</w:t>
      </w:r>
    </w:p>
    <w:p w14:paraId="08667D29" w14:textId="77777777" w:rsidR="005F20F6" w:rsidRDefault="005F20F6" w:rsidP="005F20F6">
      <w:pPr>
        <w:rPr>
          <w:color w:val="369ACC" w:themeColor="text2" w:themeTint="80"/>
        </w:rPr>
      </w:pPr>
    </w:p>
    <w:p w14:paraId="7067BDA6" w14:textId="77777777" w:rsidR="005F20F6" w:rsidRDefault="005F20F6" w:rsidP="005F20F6">
      <w:pPr>
        <w:pStyle w:val="Heading1"/>
        <w:numPr>
          <w:ilvl w:val="0"/>
          <w:numId w:val="15"/>
        </w:numPr>
        <w:rPr>
          <w:color w:val="CEAAAA" w:themeColor="accent2" w:themeTint="80"/>
        </w:rPr>
      </w:pPr>
      <w:r>
        <w:rPr>
          <w:color w:val="CEAAAA" w:themeColor="accent2" w:themeTint="80"/>
        </w:rPr>
        <w:t>Create a Project in PyCharm</w:t>
      </w:r>
    </w:p>
    <w:p w14:paraId="428B2DC5" w14:textId="56E37666" w:rsidR="005F20F6" w:rsidRDefault="005F20F6" w:rsidP="005F20F6">
      <w:pPr>
        <w:rPr>
          <w:color w:val="369ACC" w:themeColor="text2" w:themeTint="80"/>
        </w:rPr>
      </w:pPr>
      <w:r>
        <w:rPr>
          <w:color w:val="369ACC" w:themeColor="text2" w:themeTint="80"/>
        </w:rPr>
        <w:t xml:space="preserve">Lets </w:t>
      </w:r>
      <w:r w:rsidRPr="00233CF2">
        <w:rPr>
          <w:color w:val="369ACC" w:themeColor="text2" w:themeTint="80"/>
        </w:rPr>
        <w:t>creat</w:t>
      </w:r>
    </w:p>
    <w:p w14:paraId="54DB03D3" w14:textId="77777777" w:rsidR="005F20F6" w:rsidRDefault="005F20F6" w:rsidP="005F20F6">
      <w:pPr>
        <w:rPr>
          <w:color w:val="369ACC" w:themeColor="text2" w:themeTint="80"/>
        </w:rPr>
      </w:pPr>
    </w:p>
    <w:p w14:paraId="237A187B" w14:textId="77777777" w:rsidR="005F20F6" w:rsidRDefault="005F20F6" w:rsidP="005F20F6">
      <w:pPr>
        <w:rPr>
          <w:color w:val="369ACC" w:themeColor="text2" w:themeTint="80"/>
        </w:rPr>
      </w:pPr>
    </w:p>
    <w:p w14:paraId="6A3AD632" w14:textId="77777777" w:rsidR="005F20F6" w:rsidRDefault="005F20F6" w:rsidP="005F20F6">
      <w:pPr>
        <w:pStyle w:val="Heading1"/>
        <w:numPr>
          <w:ilvl w:val="0"/>
          <w:numId w:val="15"/>
        </w:numPr>
        <w:rPr>
          <w:color w:val="CEAAAA" w:themeColor="accent2" w:themeTint="80"/>
        </w:rPr>
      </w:pPr>
      <w:r>
        <w:rPr>
          <w:color w:val="CEAAAA" w:themeColor="accent2" w:themeTint="80"/>
        </w:rPr>
        <w:t>Create a Project in PyCharm</w:t>
      </w:r>
    </w:p>
    <w:p w14:paraId="7D420EB3" w14:textId="6E382F07" w:rsidR="005F20F6" w:rsidRDefault="005F20F6" w:rsidP="005F20F6">
      <w:pPr>
        <w:rPr>
          <w:color w:val="369ACC" w:themeColor="text2" w:themeTint="80"/>
        </w:rPr>
      </w:pPr>
      <w:r>
        <w:rPr>
          <w:color w:val="369ACC" w:themeColor="text2" w:themeTint="80"/>
        </w:rPr>
        <w:t xml:space="preserve">Lets </w:t>
      </w:r>
      <w:r w:rsidRPr="00233CF2">
        <w:rPr>
          <w:color w:val="369ACC" w:themeColor="text2" w:themeTint="80"/>
        </w:rPr>
        <w:t>creat</w:t>
      </w:r>
    </w:p>
    <w:p w14:paraId="17B9B825" w14:textId="77777777" w:rsidR="005F20F6" w:rsidRDefault="005F20F6" w:rsidP="005F20F6">
      <w:pPr>
        <w:rPr>
          <w:color w:val="369ACC" w:themeColor="text2" w:themeTint="80"/>
        </w:rPr>
      </w:pPr>
    </w:p>
    <w:p w14:paraId="30D0C493" w14:textId="77777777" w:rsidR="005F20F6" w:rsidRDefault="005F20F6" w:rsidP="005F20F6">
      <w:pPr>
        <w:pStyle w:val="Heading1"/>
        <w:numPr>
          <w:ilvl w:val="0"/>
          <w:numId w:val="15"/>
        </w:numPr>
        <w:rPr>
          <w:color w:val="CEAAAA" w:themeColor="accent2" w:themeTint="80"/>
        </w:rPr>
      </w:pPr>
      <w:r>
        <w:rPr>
          <w:color w:val="CEAAAA" w:themeColor="accent2" w:themeTint="80"/>
        </w:rPr>
        <w:t>Create a Project in PyCharm</w:t>
      </w:r>
    </w:p>
    <w:p w14:paraId="2B7489A2" w14:textId="3C36321B" w:rsidR="005F20F6" w:rsidRDefault="005F20F6" w:rsidP="005F20F6">
      <w:pPr>
        <w:rPr>
          <w:color w:val="369ACC" w:themeColor="text2" w:themeTint="80"/>
        </w:rPr>
      </w:pPr>
      <w:r>
        <w:rPr>
          <w:color w:val="369ACC" w:themeColor="text2" w:themeTint="80"/>
        </w:rPr>
        <w:t xml:space="preserve">Lets </w:t>
      </w:r>
      <w:r w:rsidRPr="00233CF2">
        <w:rPr>
          <w:color w:val="369ACC" w:themeColor="text2" w:themeTint="80"/>
        </w:rPr>
        <w:t>creat</w:t>
      </w:r>
    </w:p>
    <w:p w14:paraId="062D113A" w14:textId="77777777" w:rsidR="005F20F6" w:rsidRDefault="005F20F6">
      <w:pPr>
        <w:rPr>
          <w:color w:val="369ACC" w:themeColor="text2" w:themeTint="80"/>
        </w:rPr>
      </w:pPr>
      <w:r>
        <w:rPr>
          <w:color w:val="369ACC" w:themeColor="text2" w:themeTint="80"/>
        </w:rPr>
        <w:br w:type="page"/>
      </w:r>
    </w:p>
    <w:p w14:paraId="68D4866F" w14:textId="77777777" w:rsidR="005F20F6" w:rsidRDefault="005F20F6" w:rsidP="005F20F6">
      <w:pPr>
        <w:rPr>
          <w:color w:val="369ACC" w:themeColor="text2" w:themeTint="80"/>
        </w:rPr>
      </w:pPr>
    </w:p>
    <w:p w14:paraId="6A6413E9" w14:textId="77777777" w:rsidR="005F20F6" w:rsidRDefault="005F20F6" w:rsidP="005F20F6">
      <w:pPr>
        <w:rPr>
          <w:color w:val="369ACC" w:themeColor="text2" w:themeTint="80"/>
        </w:rPr>
      </w:pPr>
    </w:p>
    <w:sdt>
      <w:sdtPr>
        <w:rPr>
          <w:color w:val="CEAAAA" w:themeColor="accent2" w:themeTint="80"/>
        </w:rPr>
        <w:alias w:val="Heading 1:"/>
        <w:tag w:val="Heading 1:"/>
        <w:id w:val="1685860771"/>
        <w:placeholder>
          <w:docPart w:val="FE87F96896014EA0A1878C2BE26CD428"/>
        </w:placeholder>
        <w:temporary/>
        <w:showingPlcHdr/>
        <w15:appearance w15:val="hidden"/>
      </w:sdtPr>
      <w:sdtContent>
        <w:p w14:paraId="32B7C579" w14:textId="77777777" w:rsidR="00233CF2" w:rsidRDefault="00233CF2" w:rsidP="00233CF2">
          <w:pPr>
            <w:pStyle w:val="Heading1"/>
            <w:rPr>
              <w:color w:val="CEAAAA" w:themeColor="accent2" w:themeTint="80"/>
            </w:rPr>
          </w:pPr>
          <w:r>
            <w:rPr>
              <w:color w:val="CEAAAA" w:themeColor="accent2" w:themeTint="80"/>
            </w:rPr>
            <w:t>Heading 1</w:t>
          </w:r>
        </w:p>
      </w:sdtContent>
    </w:sdt>
    <w:sdt>
      <w:sdtPr>
        <w:rPr>
          <w:color w:val="369ACC" w:themeColor="text2" w:themeTint="80"/>
        </w:rPr>
        <w:alias w:val="Main text:"/>
        <w:tag w:val="Main text:"/>
        <w:id w:val="-2015063192"/>
        <w:placeholder>
          <w:docPart w:val="B95A18874F7A4C7DA633FD474C1046CE"/>
        </w:placeholder>
        <w:temporary/>
        <w:showingPlcHdr/>
        <w15:appearance w15:val="hidden"/>
      </w:sdtPr>
      <w:sdtContent>
        <w:p w14:paraId="4F1F7784" w14:textId="77777777" w:rsidR="00233CF2" w:rsidRPr="00233CF2" w:rsidRDefault="00233CF2" w:rsidP="00233CF2">
          <w:pPr>
            <w:rPr>
              <w:color w:val="369ACC" w:themeColor="text2" w:themeTint="80"/>
            </w:rPr>
          </w:pPr>
          <w:r w:rsidRPr="00233CF2">
            <w:rPr>
              <w:color w:val="369ACC" w:themeColor="text2" w:themeTint="80"/>
            </w:rPr>
            <w:t>To get started right away, just tap any placeholder text (such as this) and start typing to replace it with your own.</w:t>
          </w:r>
        </w:p>
        <w:p w14:paraId="0538E484" w14:textId="77777777" w:rsidR="00233CF2" w:rsidRPr="00233CF2" w:rsidRDefault="00233CF2" w:rsidP="00233CF2">
          <w:pPr>
            <w:rPr>
              <w:color w:val="369ACC" w:themeColor="text2" w:themeTint="80"/>
            </w:rPr>
          </w:pPr>
          <w:r w:rsidRPr="00233CF2">
            <w:rPr>
              <w:color w:val="369ACC" w:themeColor="text2" w:themeTint="80"/>
            </w:rPr>
            <w:t xml:space="preserve">Want to insert a picture from your files or add a shape, text box, or table? You got it! On the Insert tab of the ribbon, just tap the option you need. </w:t>
          </w:r>
        </w:p>
        <w:p w14:paraId="72A33C18" w14:textId="77777777" w:rsidR="00233CF2" w:rsidRDefault="00233CF2" w:rsidP="00233CF2">
          <w:pPr>
            <w:rPr>
              <w:color w:val="369ACC" w:themeColor="text2" w:themeTint="80"/>
            </w:rPr>
          </w:pPr>
          <w:r w:rsidRPr="00233CF2">
            <w:rPr>
              <w:color w:val="369ACC" w:themeColor="text2" w:themeTint="80"/>
            </w:rPr>
            <w:t>Find even more easy-to-use tools on the Insert tab, such as to add a hyperlink, insert a comment, or add automatic page numbering.</w:t>
          </w:r>
        </w:p>
      </w:sdtContent>
    </w:sdt>
    <w:p w14:paraId="5D84E55B" w14:textId="77777777" w:rsidR="00233CF2" w:rsidRDefault="00233CF2" w:rsidP="00233CF2">
      <w:pPr>
        <w:rPr>
          <w:color w:val="369ACC" w:themeColor="text2" w:themeTint="80"/>
        </w:rPr>
      </w:pPr>
    </w:p>
    <w:p w14:paraId="48A79654" w14:textId="77777777" w:rsidR="00233CF2" w:rsidRDefault="00233CF2" w:rsidP="00233CF2">
      <w:pPr>
        <w:rPr>
          <w:color w:val="369ACC" w:themeColor="text2" w:themeTint="80"/>
        </w:rPr>
      </w:pPr>
    </w:p>
    <w:sectPr w:rsidR="00233CF2">
      <w:footerReference w:type="default" r:id="rId9"/>
      <w:pgSz w:w="12240" w:h="15840" w:code="1"/>
      <w:pgMar w:top="1440" w:right="1440" w:bottom="1440" w:left="144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5B21C" w14:textId="77777777" w:rsidR="00BF434E" w:rsidRDefault="00BF434E" w:rsidP="00233CF2">
      <w:pPr>
        <w:rPr>
          <w:color w:val="369ACC" w:themeColor="text2" w:themeTint="80"/>
        </w:rPr>
      </w:pPr>
      <w:r>
        <w:rPr>
          <w:color w:val="369ACC" w:themeColor="text2" w:themeTint="80"/>
        </w:rPr>
        <w:separator/>
      </w:r>
    </w:p>
  </w:endnote>
  <w:endnote w:type="continuationSeparator" w:id="0">
    <w:p w14:paraId="2D5A723A" w14:textId="77777777" w:rsidR="00BF434E" w:rsidRDefault="00BF434E" w:rsidP="00233CF2">
      <w:pPr>
        <w:rPr>
          <w:color w:val="369ACC" w:themeColor="text2" w:themeTint="80"/>
        </w:rPr>
      </w:pPr>
      <w:r>
        <w:rPr>
          <w:color w:val="369ACC" w:themeColor="text2" w:themeTint="8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369ACC" w:themeColor="text2" w:themeTint="80"/>
      </w:rPr>
      <w:id w:val="898711079"/>
      <w:docPartObj>
        <w:docPartGallery w:val="Page Numbers (Bottom of Page)"/>
        <w:docPartUnique/>
      </w:docPartObj>
    </w:sdtPr>
    <w:sdtEndPr>
      <w:rPr>
        <w:noProof/>
        <w:color w:val="369ACC" w:themeColor="text2" w:themeTint="80"/>
      </w:rPr>
    </w:sdtEndPr>
    <w:sdtContent>
      <w:p w14:paraId="1DA33574" w14:textId="77777777" w:rsidR="004770D4" w:rsidRDefault="006D20A3" w:rsidP="00233CF2">
        <w:pPr>
          <w:pStyle w:val="Footer"/>
          <w:rPr>
            <w:noProof/>
            <w:color w:val="369ACC" w:themeColor="text2" w:themeTint="80"/>
          </w:rPr>
        </w:pPr>
        <w:r>
          <w:rPr>
            <w:color w:val="369ACC" w:themeColor="text2" w:themeTint="80"/>
          </w:rPr>
          <w:fldChar w:fldCharType="begin"/>
        </w:r>
        <w:r>
          <w:rPr>
            <w:color w:val="369ACC" w:themeColor="text2" w:themeTint="80"/>
          </w:rPr>
          <w:instrText xml:space="preserve"> PAGE   \* MERGEFORMAT </w:instrText>
        </w:r>
        <w:r>
          <w:rPr>
            <w:color w:val="369ACC" w:themeColor="text2" w:themeTint="80"/>
          </w:rPr>
          <w:fldChar w:fldCharType="separate"/>
        </w:r>
        <w:r>
          <w:rPr>
            <w:noProof/>
            <w:color w:val="369ACC" w:themeColor="text2" w:themeTint="80"/>
          </w:rPr>
          <w:t>2</w:t>
        </w:r>
        <w:r>
          <w:rPr>
            <w:noProof/>
            <w:color w:val="369ACC" w:themeColor="text2" w:themeTint="8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7123D" w14:textId="77777777" w:rsidR="00BF434E" w:rsidRDefault="00BF434E" w:rsidP="00233CF2">
      <w:pPr>
        <w:rPr>
          <w:color w:val="369ACC" w:themeColor="text2" w:themeTint="80"/>
        </w:rPr>
      </w:pPr>
      <w:r>
        <w:rPr>
          <w:color w:val="369ACC" w:themeColor="text2" w:themeTint="80"/>
        </w:rPr>
        <w:separator/>
      </w:r>
    </w:p>
  </w:footnote>
  <w:footnote w:type="continuationSeparator" w:id="0">
    <w:p w14:paraId="36C4C372" w14:textId="77777777" w:rsidR="00BF434E" w:rsidRDefault="00BF434E" w:rsidP="00233CF2">
      <w:pPr>
        <w:rPr>
          <w:color w:val="369ACC" w:themeColor="text2" w:themeTint="80"/>
        </w:rPr>
      </w:pPr>
      <w:r>
        <w:rPr>
          <w:color w:val="369ACC" w:themeColor="text2" w:themeTint="80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3C6CD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0081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FA73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AA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70FC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C6F6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2CD1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80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AE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4CA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908710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05932B7"/>
    <w:multiLevelType w:val="multilevel"/>
    <w:tmpl w:val="4D44A5D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E6E6C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FA34C1E"/>
    <w:multiLevelType w:val="hybridMultilevel"/>
    <w:tmpl w:val="D972AA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EA38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94395766">
    <w:abstractNumId w:val="9"/>
  </w:num>
  <w:num w:numId="2" w16cid:durableId="231741557">
    <w:abstractNumId w:val="7"/>
  </w:num>
  <w:num w:numId="3" w16cid:durableId="726077406">
    <w:abstractNumId w:val="6"/>
  </w:num>
  <w:num w:numId="4" w16cid:durableId="579489668">
    <w:abstractNumId w:val="5"/>
  </w:num>
  <w:num w:numId="5" w16cid:durableId="1160317493">
    <w:abstractNumId w:val="4"/>
  </w:num>
  <w:num w:numId="6" w16cid:durableId="1115906361">
    <w:abstractNumId w:val="8"/>
  </w:num>
  <w:num w:numId="7" w16cid:durableId="1894729707">
    <w:abstractNumId w:val="3"/>
  </w:num>
  <w:num w:numId="8" w16cid:durableId="2034305359">
    <w:abstractNumId w:val="2"/>
  </w:num>
  <w:num w:numId="9" w16cid:durableId="1881630395">
    <w:abstractNumId w:val="1"/>
  </w:num>
  <w:num w:numId="10" w16cid:durableId="1641616103">
    <w:abstractNumId w:val="0"/>
  </w:num>
  <w:num w:numId="11" w16cid:durableId="1937395475">
    <w:abstractNumId w:val="14"/>
  </w:num>
  <w:num w:numId="12" w16cid:durableId="1300769217">
    <w:abstractNumId w:val="12"/>
  </w:num>
  <w:num w:numId="13" w16cid:durableId="1329018802">
    <w:abstractNumId w:val="11"/>
  </w:num>
  <w:num w:numId="14" w16cid:durableId="288978481">
    <w:abstractNumId w:val="10"/>
  </w:num>
  <w:num w:numId="15" w16cid:durableId="11764588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F2"/>
    <w:rsid w:val="001F1D6A"/>
    <w:rsid w:val="00233CF2"/>
    <w:rsid w:val="00353EC0"/>
    <w:rsid w:val="00364B43"/>
    <w:rsid w:val="003F1708"/>
    <w:rsid w:val="004770D4"/>
    <w:rsid w:val="005F20F6"/>
    <w:rsid w:val="006D20A3"/>
    <w:rsid w:val="0073561E"/>
    <w:rsid w:val="00755B84"/>
    <w:rsid w:val="00A37354"/>
    <w:rsid w:val="00AB3D23"/>
    <w:rsid w:val="00BF434E"/>
    <w:rsid w:val="00D55939"/>
    <w:rsid w:val="00E61AF0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13D26"/>
  <w15:chartTrackingRefBased/>
  <w15:docId w15:val="{AC62E165-8EEA-4F08-95D2-C3C1AA56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1303C" w:themeColor="accent1" w:themeShade="80"/>
        <w:sz w:val="22"/>
        <w:szCs w:val="22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F2"/>
    <w:rPr>
      <w:color w:val="369ACC" w:themeColor="text2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708"/>
    <w:pPr>
      <w:keepNext/>
      <w:keepLines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color w:val="CEAAAA" w:themeColor="accent2" w:themeTint="80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1"/>
    </w:pPr>
    <w:rPr>
      <w:rFonts w:asciiTheme="majorHAnsi" w:eastAsiaTheme="majorEastAsia" w:hAnsiTheme="majorHAnsi" w:cstheme="majorBidi"/>
      <w:i/>
      <w:color w:val="CEAAAA" w:themeColor="accent2" w:themeTint="8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2"/>
    </w:pPr>
    <w:rPr>
      <w:rFonts w:asciiTheme="majorHAnsi" w:eastAsiaTheme="majorEastAsia" w:hAnsiTheme="majorHAnsi" w:cstheme="majorBidi"/>
      <w:color w:val="74BBD6" w:themeColor="accent1" w:themeTint="80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74BBD6" w:themeColor="accent1" w:themeTint="80"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CEAAAA" w:themeColor="accent2" w:themeTint="8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CEAAAA" w:themeColor="accent2" w:themeTint="8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74BBD6" w:themeColor="accent1" w:themeTint="8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CEAAAA" w:themeColor="accent2" w:themeTint="80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708"/>
    <w:pPr>
      <w:keepNext/>
      <w:keepLines/>
      <w:spacing w:before="320" w:line="240" w:lineRule="auto"/>
      <w:contextualSpacing/>
      <w:outlineLvl w:val="8"/>
    </w:pPr>
    <w:rPr>
      <w:rFonts w:asciiTheme="majorHAnsi" w:eastAsiaTheme="majorEastAsia" w:hAnsiTheme="majorHAnsi" w:cstheme="majorBidi"/>
      <w:iCs/>
      <w:color w:val="74BBD6" w:themeColor="accent1" w:themeTint="80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unhideWhenUsed/>
    <w:qFormat/>
    <w:pPr>
      <w:spacing w:after="0" w:line="240" w:lineRule="auto"/>
    </w:pPr>
    <w:rPr>
      <w:color w:val="369ACC" w:themeColor="text2" w:themeTint="8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B5A5A" w:themeColor="accent2"/>
      <w:sz w:val="30"/>
      <w:szCs w:val="32"/>
    </w:rPr>
  </w:style>
  <w:style w:type="paragraph" w:styleId="Title">
    <w:name w:val="Title"/>
    <w:basedOn w:val="Normal"/>
    <w:link w:val="TitleChar"/>
    <w:uiPriority w:val="1"/>
    <w:qFormat/>
    <w:rsid w:val="00233CF2"/>
    <w:pPr>
      <w:spacing w:after="960" w:line="240" w:lineRule="auto"/>
      <w:contextualSpacing/>
    </w:pPr>
    <w:rPr>
      <w:rFonts w:asciiTheme="majorHAnsi" w:eastAsiaTheme="majorEastAsia" w:hAnsiTheme="majorHAnsi" w:cstheme="majorBidi"/>
      <w:color w:val="369ACC" w:themeColor="text2" w:themeTint="8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33CF2"/>
    <w:rPr>
      <w:rFonts w:asciiTheme="majorHAnsi" w:eastAsiaTheme="majorEastAsia" w:hAnsiTheme="majorHAnsi" w:cstheme="majorBidi"/>
      <w:kern w:val="28"/>
      <w:sz w:val="60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line="240" w:lineRule="auto"/>
      <w:contextualSpacing/>
    </w:pPr>
    <w:rPr>
      <w:rFonts w:eastAsiaTheme="minorEastAsia"/>
      <w:color w:val="CEAAAA" w:themeColor="accent2" w:themeTint="80"/>
      <w:sz w:val="34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color w:val="9B5A5A" w:themeColor="accent2"/>
      <w:sz w:val="34"/>
    </w:rPr>
  </w:style>
  <w:style w:type="character" w:customStyle="1" w:styleId="HeaderChar">
    <w:name w:val="Header Char"/>
    <w:basedOn w:val="DefaultParagraphFont"/>
    <w:link w:val="Header"/>
    <w:uiPriority w:val="98"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9B5A5A" w:themeColor="accent2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36078" w:themeColor="accent1"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36078" w:themeColor="accent1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B5A5A" w:themeColor="accen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9B5A5A" w:themeColor="accent2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236078" w:themeColor="accen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9B5A5A" w:themeColor="accent2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36078" w:themeColor="accent1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369ACC" w:themeColor="text2" w:themeTint="80"/>
    </w:r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eneralTable">
    <w:name w:val="General Table"/>
    <w:basedOn w:val="TableNormal"/>
    <w:uiPriority w:val="99"/>
    <w:pPr>
      <w:spacing w:before="200" w:line="240" w:lineRule="auto"/>
      <w:ind w:left="144"/>
    </w:pPr>
    <w:tblPr>
      <w:tblBorders>
        <w:insideH w:val="single" w:sz="6" w:space="0" w:color="BFBFBF" w:themeColor="background1" w:themeShade="BF"/>
      </w:tblBorders>
      <w:tblCellMar>
        <w:left w:w="0" w:type="dxa"/>
        <w:right w:w="0" w:type="dxa"/>
      </w:tblCellMar>
    </w:tblPr>
    <w:tblStylePr w:type="firstRow">
      <w:rPr>
        <w:color w:val="9B5A5A" w:themeColor="accent2"/>
        <w:sz w:val="24"/>
      </w:rPr>
      <w:tblPr/>
      <w:tcPr>
        <w:tcBorders>
          <w:top w:val="single" w:sz="12" w:space="0" w:color="11303C" w:themeColor="accent1" w:themeShade="80"/>
          <w:left w:val="nil"/>
          <w:bottom w:val="single" w:sz="12" w:space="0" w:color="11303C" w:themeColor="accent1" w:themeShade="8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11303C" w:themeColor="accent1" w:themeShade="80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9B5A5A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9B5A5A" w:themeColor="accen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/>
      <w:iCs/>
      <w:color w:val="369ACC" w:themeColor="text2" w:themeTint="80"/>
      <w:sz w:val="3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/>
      <w:iCs/>
      <w:color w:val="369ACC" w:themeColor="text2" w:themeTint="80"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0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11303C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11303C" w:themeColor="accent1" w:themeShade="80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B84"/>
    <w:pPr>
      <w:spacing w:after="200" w:line="240" w:lineRule="auto"/>
    </w:pPr>
    <w:rPr>
      <w:i/>
      <w:iCs/>
      <w:color w:val="369ACC" w:themeColor="text2" w:themeTint="8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color w:val="CEAAAA" w:themeColor="accent2" w:themeTint="80"/>
    </w:rPr>
  </w:style>
  <w:style w:type="character" w:styleId="PlaceholderText">
    <w:name w:val="Placeholder Text"/>
    <w:basedOn w:val="DefaultParagraphFont"/>
    <w:uiPriority w:val="99"/>
    <w:semiHidden/>
    <w:rsid w:val="00755B84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B84"/>
    <w:pPr>
      <w:spacing w:after="0" w:line="240" w:lineRule="auto"/>
    </w:pPr>
    <w:rPr>
      <w:rFonts w:ascii="Segoe UI" w:hAnsi="Segoe UI" w:cs="Segoe UI"/>
      <w:color w:val="369ACC" w:themeColor="text2" w:themeTint="80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B84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55B84"/>
    <w:pPr>
      <w:spacing w:after="120"/>
    </w:pPr>
    <w:rPr>
      <w:color w:val="369ACC" w:themeColor="text2" w:themeTint="8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55B84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55B84"/>
    <w:pPr>
      <w:spacing w:after="120"/>
      <w:ind w:left="360"/>
    </w:pPr>
    <w:rPr>
      <w:color w:val="369ACC" w:themeColor="text2" w:themeTint="8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55B84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55B8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B84"/>
    <w:pPr>
      <w:spacing w:line="240" w:lineRule="auto"/>
    </w:pPr>
    <w:rPr>
      <w:color w:val="369ACC" w:themeColor="text2" w:themeTint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B8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B84"/>
    <w:rPr>
      <w:b/>
      <w:bCs/>
      <w:color w:val="369ACC" w:themeColor="text2" w:themeTint="8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B84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5B84"/>
    <w:pPr>
      <w:spacing w:after="0" w:line="240" w:lineRule="auto"/>
    </w:pPr>
    <w:rPr>
      <w:rFonts w:ascii="Segoe UI" w:hAnsi="Segoe UI" w:cs="Segoe UI"/>
      <w:color w:val="369ACC" w:themeColor="text2" w:themeTint="80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5B84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55B84"/>
    <w:pPr>
      <w:spacing w:after="0" w:line="240" w:lineRule="auto"/>
    </w:pPr>
    <w:rPr>
      <w:color w:val="369ACC" w:themeColor="text2" w:themeTint="8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5B84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55B84"/>
    <w:pPr>
      <w:spacing w:after="0" w:line="240" w:lineRule="auto"/>
    </w:pPr>
    <w:rPr>
      <w:rFonts w:asciiTheme="majorHAnsi" w:eastAsiaTheme="majorEastAsia" w:hAnsiTheme="majorHAnsi" w:cstheme="majorBidi"/>
      <w:color w:val="369ACC" w:themeColor="text2" w:themeTint="8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5B84"/>
    <w:pPr>
      <w:spacing w:after="0" w:line="240" w:lineRule="auto"/>
    </w:pPr>
    <w:rPr>
      <w:color w:val="369ACC" w:themeColor="text2" w:themeTint="8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5B84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5B84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55B8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B84"/>
    <w:pPr>
      <w:spacing w:after="0" w:line="240" w:lineRule="auto"/>
    </w:pPr>
    <w:rPr>
      <w:rFonts w:ascii="Consolas" w:hAnsi="Consolas"/>
      <w:color w:val="369ACC" w:themeColor="text2" w:themeTint="8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B84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55B84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55B8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55B84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55B84"/>
    <w:pPr>
      <w:spacing w:after="0" w:line="240" w:lineRule="auto"/>
    </w:pPr>
    <w:rPr>
      <w:rFonts w:ascii="Consolas" w:hAnsi="Consolas"/>
      <w:color w:val="369ACC" w:themeColor="text2" w:themeTint="8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5B84"/>
    <w:rPr>
      <w:rFonts w:ascii="Consolas" w:hAnsi="Consolas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FC201D"/>
    <w:rPr>
      <w:color w:val="236078" w:themeColor="accent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msi\AppData\Roaming\Microsoft\Templates\Basic%20design%20blank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7377F23203B4E7D9A7199B1DB7F3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8A8B9-759E-4EBA-B8CB-5A1D633643C6}"/>
      </w:docPartPr>
      <w:docPartBody>
        <w:p w:rsidR="00000000" w:rsidRDefault="00000000">
          <w:pPr>
            <w:pStyle w:val="47377F23203B4E7D9A7199B1DB7F35F7"/>
          </w:pPr>
          <w:r>
            <w:t>Subtitle</w:t>
          </w:r>
        </w:p>
      </w:docPartBody>
    </w:docPart>
    <w:docPart>
      <w:docPartPr>
        <w:name w:val="B4C8D64355A942A497E9FC24DBAFC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A421F-7B42-4337-8ED2-0732E1274167}"/>
      </w:docPartPr>
      <w:docPartBody>
        <w:p w:rsidR="00000000" w:rsidRDefault="00000000">
          <w:pPr>
            <w:pStyle w:val="B4C8D64355A942A497E9FC24DBAFC830"/>
          </w:pPr>
          <w:r>
            <w:t>Title</w:t>
          </w:r>
        </w:p>
      </w:docPartBody>
    </w:docPart>
    <w:docPart>
      <w:docPartPr>
        <w:name w:val="FE87F96896014EA0A1878C2BE26CD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C75F4-9F40-49D7-BD01-873540072747}"/>
      </w:docPartPr>
      <w:docPartBody>
        <w:p w:rsidR="00000000" w:rsidRDefault="00390261" w:rsidP="00390261">
          <w:pPr>
            <w:pStyle w:val="FE87F96896014EA0A1878C2BE26CD428"/>
          </w:pPr>
          <w:r>
            <w:t>Heading 1</w:t>
          </w:r>
        </w:p>
      </w:docPartBody>
    </w:docPart>
    <w:docPart>
      <w:docPartPr>
        <w:name w:val="B95A18874F7A4C7DA633FD474C104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FD1C4-3E29-4E6E-8352-F029C82261D4}"/>
      </w:docPartPr>
      <w:docPartBody>
        <w:p w:rsidR="00390261" w:rsidRDefault="00390261" w:rsidP="001F1D6A">
          <w:r>
            <w:t>To get started right away, just tap any placeholder text (such as this) and start typing to replace it with your own.</w:t>
          </w:r>
        </w:p>
        <w:p w:rsidR="00390261" w:rsidRDefault="00390261" w:rsidP="001F1D6A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390261" w:rsidP="00390261">
          <w:pPr>
            <w:pStyle w:val="B95A18874F7A4C7DA633FD474C1046CE"/>
          </w:pPr>
          <w:r>
            <w:t>Find even more easy-to-use tools on the Insert tab, such as to add a hyperlink, insert a comment, or add automatic page numbering.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61"/>
    <w:rsid w:val="00390261"/>
    <w:rsid w:val="004B0B2D"/>
    <w:rsid w:val="00A3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377F23203B4E7D9A7199B1DB7F35F7">
    <w:name w:val="47377F23203B4E7D9A7199B1DB7F35F7"/>
  </w:style>
  <w:style w:type="paragraph" w:customStyle="1" w:styleId="B4C8D64355A942A497E9FC24DBAFC830">
    <w:name w:val="B4C8D64355A942A497E9FC24DBAFC830"/>
  </w:style>
  <w:style w:type="paragraph" w:customStyle="1" w:styleId="CDE93F7885E648BAAF346FBDF44808D2">
    <w:name w:val="CDE93F7885E648BAAF346FBDF44808D2"/>
  </w:style>
  <w:style w:type="paragraph" w:customStyle="1" w:styleId="FC0088FE856E4522AB5BA888A78D322B">
    <w:name w:val="FC0088FE856E4522AB5BA888A78D322B"/>
  </w:style>
  <w:style w:type="paragraph" w:customStyle="1" w:styleId="FE87F96896014EA0A1878C2BE26CD428">
    <w:name w:val="FE87F96896014EA0A1878C2BE26CD428"/>
    <w:rsid w:val="00390261"/>
  </w:style>
  <w:style w:type="paragraph" w:customStyle="1" w:styleId="B95A18874F7A4C7DA633FD474C1046CE">
    <w:name w:val="B95A18874F7A4C7DA633FD474C1046CE"/>
    <w:rsid w:val="003902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60">
      <a:dk1>
        <a:sysClr val="windowText" lastClr="000000"/>
      </a:dk1>
      <a:lt1>
        <a:sysClr val="window" lastClr="FFFFFF"/>
      </a:lt1>
      <a:dk2>
        <a:srgbClr val="020608"/>
      </a:dk2>
      <a:lt2>
        <a:srgbClr val="F1F2F2"/>
      </a:lt2>
      <a:accent1>
        <a:srgbClr val="236078"/>
      </a:accent1>
      <a:accent2>
        <a:srgbClr val="9B5A5A"/>
      </a:accent2>
      <a:accent3>
        <a:srgbClr val="265A4F"/>
      </a:accent3>
      <a:accent4>
        <a:srgbClr val="9C7954"/>
      </a:accent4>
      <a:accent5>
        <a:srgbClr val="996042"/>
      </a:accent5>
      <a:accent6>
        <a:srgbClr val="6B465C"/>
      </a:accent6>
      <a:hlink>
        <a:srgbClr val="3494AD"/>
      </a:hlink>
      <a:folHlink>
        <a:srgbClr val="A86084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design blank template.dotx</Template>
  <TotalTime>1585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vegi</dc:creator>
  <cp:keywords/>
  <dc:description/>
  <cp:lastModifiedBy>vamsi vegi</cp:lastModifiedBy>
  <cp:revision>5</cp:revision>
  <dcterms:created xsi:type="dcterms:W3CDTF">2025-03-01T15:07:00Z</dcterms:created>
  <dcterms:modified xsi:type="dcterms:W3CDTF">2025-03-02T17:32:00Z</dcterms:modified>
</cp:coreProperties>
</file>